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6232818" w:displacedByCustomXml="next"/>
    <w:bookmarkEnd w:id="0" w:displacedByCustomXml="next"/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p w:rsidR="00997D7D" w:rsidRDefault="00F0422E">
                                <w:pPr>
                                  <w:pStyle w:val="Subttulo1"/>
                                </w:pPr>
                                <w:proofErr w:type="spellStart"/>
                                <w:r>
                                  <w:t>HRoads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p w:rsidR="00997D7D" w:rsidRDefault="00F0422E">
                          <w:pPr>
                            <w:pStyle w:val="Subttulo1"/>
                          </w:pPr>
                          <w:proofErr w:type="spellStart"/>
                          <w:r>
                            <w:t>HRoads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AE1095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AE1095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E10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AE109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E10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AE109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E10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AE10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AE10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AE10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AE109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E10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AE10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AE109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E10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AE10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AE109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E109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E109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E109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E10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AE10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1" w:name="_Toc533767843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533767844"/>
      <w:r>
        <w:t>Objetivos</w:t>
      </w:r>
      <w:bookmarkEnd w:id="2"/>
    </w:p>
    <w:p w:rsidR="00DA19B6" w:rsidRDefault="000B7D73">
      <w:r w:rsidRPr="000B7D73">
        <w:t xml:space="preserve">Este documento tem como objetivo demonstrar todas as funcionalidades da plataforma </w:t>
      </w:r>
      <w:proofErr w:type="spellStart"/>
      <w:r>
        <w:t>HRoasds</w:t>
      </w:r>
      <w:proofErr w:type="spellEnd"/>
      <w:r w:rsidRPr="000B7D73">
        <w:t xml:space="preserve">, que visa demonstrar </w:t>
      </w:r>
      <w:r>
        <w:t>a simulação de um RPG.</w:t>
      </w:r>
    </w:p>
    <w:p w:rsidR="004A0592" w:rsidRDefault="004A0592"/>
    <w:p w:rsidR="00DA19B6" w:rsidRDefault="0001427C">
      <w:pPr>
        <w:pStyle w:val="cabealho1"/>
      </w:pPr>
      <w:bookmarkStart w:id="3" w:name="_Toc533767845"/>
      <w:r>
        <w:t xml:space="preserve">Descrição do </w:t>
      </w:r>
      <w:r w:rsidR="00952E23">
        <w:t>projeto</w:t>
      </w:r>
      <w:bookmarkEnd w:id="3"/>
    </w:p>
    <w:p w:rsidR="00DA19B6" w:rsidRDefault="000B7D73">
      <w:r w:rsidRPr="000B7D73">
        <w:t xml:space="preserve">O </w:t>
      </w:r>
      <w:proofErr w:type="spellStart"/>
      <w:r>
        <w:t>HRoads</w:t>
      </w:r>
      <w:proofErr w:type="spellEnd"/>
      <w:r w:rsidRPr="000B7D73">
        <w:t xml:space="preserve"> tem como</w:t>
      </w:r>
      <w:r>
        <w:t xml:space="preserve"> objetivo a simulação de RPG desenvolvido na </w:t>
      </w:r>
      <w:r w:rsidRPr="000B7D73">
        <w:t>Escola SENAI de Informática.</w:t>
      </w:r>
    </w:p>
    <w:p w:rsidR="008A7F37" w:rsidRDefault="0001427C" w:rsidP="000B7D73">
      <w:pPr>
        <w:pStyle w:val="cabealho2"/>
      </w:pPr>
      <w:bookmarkStart w:id="4" w:name="_Toc533767846"/>
      <w:r>
        <w:t xml:space="preserve">Resumo </w:t>
      </w:r>
      <w:r w:rsidR="00952E23">
        <w:t>do projeto</w:t>
      </w:r>
      <w:bookmarkEnd w:id="4"/>
    </w:p>
    <w:p w:rsidR="008A7F37" w:rsidRDefault="002C1B06">
      <w:r>
        <w:t xml:space="preserve">O </w:t>
      </w:r>
      <w:proofErr w:type="spellStart"/>
      <w:r>
        <w:t>HRoads</w:t>
      </w:r>
      <w:proofErr w:type="spellEnd"/>
      <w:r>
        <w:t xml:space="preserve"> tem objetivo de simular os antigos </w:t>
      </w:r>
      <w:proofErr w:type="spellStart"/>
      <w:r>
        <w:t>RPGs</w:t>
      </w:r>
      <w:proofErr w:type="spellEnd"/>
      <w:r>
        <w:t xml:space="preserve"> de mesa onde as pessoas se divertiam, nesse projeto como um desafio. Nessa simulação tem a diversão do seu cliente como a sua prioridade </w:t>
      </w:r>
      <w:proofErr w:type="spellStart"/>
      <w:r>
        <w:t>a</w:t>
      </w:r>
      <w:proofErr w:type="spellEnd"/>
      <w:r>
        <w:t xml:space="preserve"> por meio dos ensinamentos em relação aos ensinamentos de Banco de Dados. </w:t>
      </w:r>
      <w:r w:rsidR="008A7F37"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DA19B6" w:rsidRDefault="002C1B06">
      <w:r w:rsidRPr="002C1B06"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6" w:name="_Toc533767848"/>
      <w:r>
        <w:t>Modelo Lógico</w:t>
      </w:r>
      <w:bookmarkEnd w:id="6"/>
    </w:p>
    <w:p w:rsidR="004F064A" w:rsidRPr="004F064A" w:rsidRDefault="004F064A" w:rsidP="004F064A"/>
    <w:p w:rsidR="00DA19B6" w:rsidRDefault="004F064A" w:rsidP="004F064A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-95885</wp:posOffset>
            </wp:positionH>
            <wp:positionV relativeFrom="paragraph">
              <wp:posOffset>375920</wp:posOffset>
            </wp:positionV>
            <wp:extent cx="5153025" cy="3495675"/>
            <wp:effectExtent l="0" t="0" r="9525" b="9525"/>
            <wp:wrapTight wrapText="bothSides">
              <wp:wrapPolygon edited="0">
                <wp:start x="0" y="0"/>
                <wp:lineTo x="0" y="21541"/>
                <wp:lineTo x="21560" y="21541"/>
                <wp:lineTo x="21560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toLó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 modelo Lógico é o que mais se aproxima do banco de Dados.</w:t>
      </w:r>
    </w:p>
    <w:p w:rsidR="004F064A" w:rsidRDefault="004F064A" w:rsidP="004F064A"/>
    <w:p w:rsidR="004F064A" w:rsidRPr="004F064A" w:rsidRDefault="004F064A" w:rsidP="004F064A"/>
    <w:p w:rsidR="004F064A" w:rsidRPr="004F064A" w:rsidRDefault="004F064A" w:rsidP="004F064A"/>
    <w:p w:rsidR="004F064A" w:rsidRPr="004F064A" w:rsidRDefault="004F064A" w:rsidP="004F064A"/>
    <w:p w:rsidR="004F064A" w:rsidRPr="004F064A" w:rsidRDefault="004F064A" w:rsidP="004F064A"/>
    <w:p w:rsidR="004F064A" w:rsidRPr="004F064A" w:rsidRDefault="004F064A" w:rsidP="004F064A"/>
    <w:p w:rsidR="004F064A" w:rsidRPr="004F064A" w:rsidRDefault="004F064A" w:rsidP="004F064A"/>
    <w:p w:rsidR="004F064A" w:rsidRPr="004F064A" w:rsidRDefault="004F064A" w:rsidP="004F064A"/>
    <w:p w:rsidR="004F064A" w:rsidRPr="004F064A" w:rsidRDefault="004F064A" w:rsidP="004F064A"/>
    <w:p w:rsidR="004F064A" w:rsidRDefault="004F064A" w:rsidP="004F064A"/>
    <w:p w:rsidR="004F064A" w:rsidRDefault="004F064A" w:rsidP="004F064A">
      <w:pPr>
        <w:pStyle w:val="cabealho2"/>
      </w:pPr>
      <w:r>
        <w:t xml:space="preserve">Modelo </w:t>
      </w:r>
      <w:r>
        <w:t>Físico</w:t>
      </w:r>
    </w:p>
    <w:p w:rsidR="004F064A" w:rsidRDefault="004F064A" w:rsidP="004F064A">
      <w:r w:rsidRPr="004F064A">
        <w:t>O modelo físico é um teste para validar os valores que serão inseridos.</w:t>
      </w:r>
    </w:p>
    <w:p w:rsidR="004F064A" w:rsidRPr="004F064A" w:rsidRDefault="004F064A" w:rsidP="004F064A">
      <w:r>
        <w:rPr>
          <w:noProof/>
        </w:rPr>
        <w:drawing>
          <wp:inline distT="0" distB="0" distL="0" distR="0" wp14:anchorId="31D35A92" wp14:editId="144658A7">
            <wp:extent cx="5732145" cy="251460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B06" w:rsidRDefault="002C1B06" w:rsidP="008A7F37">
      <w:pPr>
        <w:pStyle w:val="cabealho2"/>
      </w:pPr>
      <w:bookmarkStart w:id="7" w:name="_Toc533767850"/>
    </w:p>
    <w:p w:rsidR="004F064A" w:rsidRDefault="00C92BD1" w:rsidP="004F064A">
      <w:pPr>
        <w:pStyle w:val="cabealho2"/>
      </w:pPr>
      <w:r>
        <w:t>Modelo Conceitual</w:t>
      </w:r>
      <w:bookmarkEnd w:id="7"/>
    </w:p>
    <w:p w:rsidR="004F064A" w:rsidRPr="004F064A" w:rsidRDefault="004F064A" w:rsidP="004F064A">
      <w:bookmarkStart w:id="8" w:name="_GoBack"/>
      <w:bookmarkEnd w:id="8"/>
    </w:p>
    <w:p w:rsidR="004F064A" w:rsidRDefault="004F064A" w:rsidP="004F064A">
      <w:pPr>
        <w:tabs>
          <w:tab w:val="center" w:pos="4513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BF6DF5">
            <wp:simplePos x="0" y="0"/>
            <wp:positionH relativeFrom="margin">
              <wp:align>right</wp:align>
            </wp:positionH>
            <wp:positionV relativeFrom="paragraph">
              <wp:posOffset>361315</wp:posOffset>
            </wp:positionV>
            <wp:extent cx="5732145" cy="4525645"/>
            <wp:effectExtent l="0" t="0" r="1905" b="825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ógic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 Modelo</w:t>
      </w:r>
      <w:r>
        <w:t xml:space="preserve"> </w:t>
      </w:r>
      <w:r>
        <w:t>é aquele</w:t>
      </w:r>
      <w:r>
        <w:t xml:space="preserve"> que tem a mais simplificada visualização.</w:t>
      </w:r>
    </w:p>
    <w:p w:rsidR="004F064A" w:rsidRPr="004F064A" w:rsidRDefault="004F064A" w:rsidP="004F064A"/>
    <w:p w:rsidR="00DA19B6" w:rsidRDefault="00DA19B6"/>
    <w:p w:rsidR="00F03330" w:rsidRDefault="00F03330">
      <w:pPr>
        <w:sectPr w:rsidR="00F03330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095" w:rsidRDefault="00AE1095">
      <w:pPr>
        <w:spacing w:after="0" w:line="240" w:lineRule="auto"/>
      </w:pPr>
      <w:r>
        <w:separator/>
      </w:r>
    </w:p>
  </w:endnote>
  <w:endnote w:type="continuationSeparator" w:id="0">
    <w:p w:rsidR="00AE1095" w:rsidRDefault="00AE1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AE1095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095" w:rsidRDefault="00AE1095">
      <w:pPr>
        <w:spacing w:after="0" w:line="240" w:lineRule="auto"/>
      </w:pPr>
      <w:r>
        <w:separator/>
      </w:r>
    </w:p>
  </w:footnote>
  <w:footnote w:type="continuationSeparator" w:id="0">
    <w:p w:rsidR="00AE1095" w:rsidRDefault="00AE1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B7D73"/>
    <w:rsid w:val="000C3257"/>
    <w:rsid w:val="000C4200"/>
    <w:rsid w:val="00173F68"/>
    <w:rsid w:val="001E537E"/>
    <w:rsid w:val="002C1B06"/>
    <w:rsid w:val="002C440D"/>
    <w:rsid w:val="002E0003"/>
    <w:rsid w:val="00362822"/>
    <w:rsid w:val="00376460"/>
    <w:rsid w:val="003A1B68"/>
    <w:rsid w:val="00456E37"/>
    <w:rsid w:val="0046629B"/>
    <w:rsid w:val="004A0592"/>
    <w:rsid w:val="004F064A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967A8"/>
    <w:rsid w:val="00AE1095"/>
    <w:rsid w:val="00B36547"/>
    <w:rsid w:val="00BB5B9E"/>
    <w:rsid w:val="00BD3832"/>
    <w:rsid w:val="00C076BE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330"/>
    <w:rsid w:val="00F03B38"/>
    <w:rsid w:val="00F0422E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53B9124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1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1D45DD"/>
    <w:rsid w:val="00406E44"/>
    <w:rsid w:val="004265B1"/>
    <w:rsid w:val="00571EE0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05DBBD-0E80-414D-B27B-63BD45ECF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29</TotalTime>
  <Pages>12</Pages>
  <Words>391</Words>
  <Characters>2112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keywords/>
  <dc:description/>
  <cp:lastModifiedBy>Bruno Henrique Silva</cp:lastModifiedBy>
  <cp:revision>4</cp:revision>
  <dcterms:created xsi:type="dcterms:W3CDTF">2019-08-09T11:10:00Z</dcterms:created>
  <dcterms:modified xsi:type="dcterms:W3CDTF">2019-08-09T11:48:00Z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